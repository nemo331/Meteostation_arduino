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B30" w:rsidRPr="00A04467" w:rsidRDefault="00BB2B30" w:rsidP="001F3F4E">
      <w:pPr>
        <w:jc w:val="center"/>
      </w:pPr>
      <w:r>
        <w:t xml:space="preserve">Инструкция пользователя </w:t>
      </w:r>
      <w:r w:rsidRPr="001F3F4E">
        <w:t>“</w:t>
      </w:r>
      <w:r>
        <w:t>Часы-Будильник-Метеостанция</w:t>
      </w:r>
      <w:r w:rsidRPr="001F3F4E">
        <w:t>”</w:t>
      </w:r>
      <w:r>
        <w:t xml:space="preserve">. </w:t>
      </w:r>
      <w:r>
        <w:rPr>
          <w:lang w:val="en-US"/>
        </w:rPr>
        <w:t>Ver.7.</w:t>
      </w:r>
      <w:r>
        <w:t>4</w:t>
      </w:r>
    </w:p>
    <w:p w:rsidR="00BB2B30" w:rsidRDefault="00BB2B30" w:rsidP="001F3F4E">
      <w:pPr>
        <w:jc w:val="center"/>
      </w:pPr>
      <w:r>
        <w:t>Содержание.</w:t>
      </w:r>
    </w:p>
    <w:p w:rsidR="00BB2B30" w:rsidRDefault="00BB2B30" w:rsidP="001F3F4E">
      <w:pPr>
        <w:pStyle w:val="ListParagraph"/>
        <w:numPr>
          <w:ilvl w:val="0"/>
          <w:numId w:val="1"/>
        </w:numPr>
        <w:jc w:val="center"/>
      </w:pPr>
      <w:r>
        <w:t>Функциональное назначение.</w:t>
      </w:r>
    </w:p>
    <w:p w:rsidR="00BB2B30" w:rsidRDefault="00BB2B30" w:rsidP="00561CBC">
      <w:pPr>
        <w:pStyle w:val="ListParagraph"/>
        <w:numPr>
          <w:ilvl w:val="0"/>
          <w:numId w:val="1"/>
        </w:numPr>
        <w:jc w:val="center"/>
      </w:pPr>
      <w:r>
        <w:t>Порядок использования.</w:t>
      </w:r>
    </w:p>
    <w:p w:rsidR="00BB2B30" w:rsidRDefault="00BB2B30" w:rsidP="00561CBC">
      <w:pPr>
        <w:pStyle w:val="ListParagraph"/>
        <w:ind w:left="360"/>
      </w:pPr>
    </w:p>
    <w:p w:rsidR="00BB2B30" w:rsidRDefault="00BB2B30" w:rsidP="001F3F4E">
      <w:pPr>
        <w:pStyle w:val="ListParagraph"/>
        <w:numPr>
          <w:ilvl w:val="0"/>
          <w:numId w:val="2"/>
        </w:numPr>
        <w:jc w:val="center"/>
      </w:pPr>
      <w:r>
        <w:t>Функциональное назначение часов-будильника-метеостанции (Далее: устройство).</w:t>
      </w:r>
    </w:p>
    <w:p w:rsidR="00BB2B30" w:rsidRDefault="00BB2B30" w:rsidP="001F3F4E">
      <w:pPr>
        <w:pStyle w:val="ListParagraph"/>
      </w:pPr>
      <w:r>
        <w:t>Данное устройство является многофункциональным и предназначено для реализации нескольких функций:</w:t>
      </w:r>
    </w:p>
    <w:p w:rsidR="00BB2B30" w:rsidRDefault="00BB2B30" w:rsidP="001F3F4E">
      <w:pPr>
        <w:pStyle w:val="ListParagraph"/>
        <w:numPr>
          <w:ilvl w:val="1"/>
          <w:numId w:val="2"/>
        </w:numPr>
      </w:pPr>
      <w:r>
        <w:t xml:space="preserve"> Часы с датой. Показывают текущее время и дату.</w:t>
      </w:r>
    </w:p>
    <w:p w:rsidR="00BB2B30" w:rsidRDefault="00BB2B30" w:rsidP="00B00030">
      <w:pPr>
        <w:pStyle w:val="ListParagraph"/>
        <w:numPr>
          <w:ilvl w:val="1"/>
          <w:numId w:val="2"/>
        </w:numPr>
      </w:pPr>
      <w:r>
        <w:t xml:space="preserve"> Будильник с двумя временами срабатывания, причём одно время является зависимым (срабатывает) в зависимости от наличия условия, а другое время является зависимым (</w:t>
      </w:r>
      <w:r w:rsidRPr="00B00030">
        <w:t xml:space="preserve">срабатывает) в зависимости от </w:t>
      </w:r>
      <w:r>
        <w:t>отсутствия</w:t>
      </w:r>
      <w:r w:rsidRPr="00B00030">
        <w:t xml:space="preserve"> условия</w:t>
      </w:r>
      <w:r>
        <w:t>.  При срабатывании будильник издаёт звук с перемежающимися нотами трёх тональностей. Также есть режим, по которому одно время (Будильник) является включением нагрузки, а другое время (Будильник) является отключением нагрузки. (Устанавливается автоматически при отключении всех трех условий: температуры, влажности, давления)</w:t>
      </w:r>
    </w:p>
    <w:p w:rsidR="00BB2B30" w:rsidRDefault="00BB2B30" w:rsidP="00B00030">
      <w:pPr>
        <w:pStyle w:val="ListParagraph"/>
        <w:numPr>
          <w:ilvl w:val="1"/>
          <w:numId w:val="2"/>
        </w:numPr>
      </w:pPr>
      <w:r>
        <w:t xml:space="preserve"> Метеостанция показывает температуру, влажность и давление окружающей среды. Кроме того, данные по этим параметрам являются условиями для срабатывания будильников, каждый из них по отдельности (режим </w:t>
      </w:r>
      <w:r w:rsidRPr="00862F56">
        <w:t>“</w:t>
      </w:r>
      <w:r>
        <w:t>ИЛИ</w:t>
      </w:r>
      <w:r w:rsidRPr="00862F56">
        <w:t>”</w:t>
      </w:r>
      <w:r>
        <w:t xml:space="preserve">) или при режиме </w:t>
      </w:r>
      <w:r w:rsidRPr="00862F56">
        <w:t>“</w:t>
      </w:r>
      <w:r>
        <w:t>И</w:t>
      </w:r>
      <w:r w:rsidRPr="00862F56">
        <w:t>”</w:t>
      </w:r>
      <w:r>
        <w:t>, взаимосвязано, т.е. при выполнении всех условий, которые включены.</w:t>
      </w:r>
    </w:p>
    <w:p w:rsidR="00BB2B30" w:rsidRDefault="00BB2B30" w:rsidP="005E33C1">
      <w:pPr>
        <w:pStyle w:val="ListParagraph"/>
        <w:numPr>
          <w:ilvl w:val="1"/>
          <w:numId w:val="2"/>
        </w:numPr>
      </w:pPr>
      <w:r>
        <w:t xml:space="preserve"> На данном устройстве можно выставлять параметры будильников и условий их срабатывания шестью кнопками. 1 и 2 кнопки настройки будильников и их отключение. 3,4,5 кнопки предназначены для настройки условий по температуре, влажности, давлению соответственно</w:t>
      </w:r>
      <w:r w:rsidRPr="005E33C1">
        <w:t xml:space="preserve"> и </w:t>
      </w:r>
      <w:r>
        <w:t xml:space="preserve">кнопка 6 при этом задаёт </w:t>
      </w:r>
      <w:r w:rsidRPr="005E33C1">
        <w:t>условия по величине параметра и выключению отслеживания условий по данному парам</w:t>
      </w:r>
      <w:r>
        <w:t>етру (“&gt;”,” &lt;”, “=”, Выключено). Кнопка 6 задаёт условия их совместного использования (</w:t>
      </w:r>
      <w:r w:rsidRPr="0081380E">
        <w:t>“</w:t>
      </w:r>
      <w:r>
        <w:t>и</w:t>
      </w:r>
      <w:r w:rsidRPr="0081380E">
        <w:t>”</w:t>
      </w:r>
      <w:r>
        <w:t xml:space="preserve">, </w:t>
      </w:r>
      <w:r w:rsidRPr="0081380E">
        <w:t>“</w:t>
      </w:r>
      <w:r>
        <w:t>или</w:t>
      </w:r>
      <w:r w:rsidRPr="0081380E">
        <w:t>”</w:t>
      </w:r>
      <w:r>
        <w:t xml:space="preserve">). При нахождении всех параметров (Температура, влажность, давление) в положении </w:t>
      </w:r>
      <w:r w:rsidRPr="0081380E">
        <w:t>“</w:t>
      </w:r>
      <w:r>
        <w:t>выключено</w:t>
      </w:r>
      <w:r w:rsidRPr="0081380E">
        <w:t>”</w:t>
      </w:r>
      <w:r>
        <w:t>, будильники будут работать по принципу один будильник на включение нагрузки, другой на отключение нагрузки. (при этом каждый из них можно отключить независимо друг от друга).</w:t>
      </w:r>
    </w:p>
    <w:p w:rsidR="00BB2B30" w:rsidRDefault="00BB2B30" w:rsidP="006A0608">
      <w:pPr>
        <w:pStyle w:val="ListParagraph"/>
        <w:ind w:left="1440"/>
      </w:pPr>
    </w:p>
    <w:p w:rsidR="00BB2B30" w:rsidRDefault="00BB2B30" w:rsidP="006A0608">
      <w:pPr>
        <w:pStyle w:val="ListParagraph"/>
        <w:numPr>
          <w:ilvl w:val="0"/>
          <w:numId w:val="2"/>
        </w:numPr>
        <w:ind w:left="709" w:firstLine="981"/>
      </w:pPr>
      <w:r>
        <w:t>Порядок использования</w:t>
      </w:r>
    </w:p>
    <w:p w:rsidR="00BB2B30" w:rsidRDefault="00BB2B30" w:rsidP="006A0608">
      <w:pPr>
        <w:pStyle w:val="ListParagraph"/>
        <w:numPr>
          <w:ilvl w:val="1"/>
          <w:numId w:val="2"/>
        </w:numPr>
      </w:pPr>
      <w:r>
        <w:t>Выставление времени часов.</w:t>
      </w:r>
    </w:p>
    <w:p w:rsidR="00BB2B30" w:rsidRPr="0071421D" w:rsidRDefault="00BB2B30" w:rsidP="003573D3">
      <w:pPr>
        <w:pStyle w:val="ListParagraph"/>
        <w:ind w:left="1440" w:firstLine="687"/>
      </w:pPr>
      <w:r>
        <w:t xml:space="preserve">Правильное время на часах настраивается при подключении устройства к компьютеру через порт </w:t>
      </w:r>
      <w:r>
        <w:rPr>
          <w:lang w:val="en-US"/>
        </w:rPr>
        <w:t>USB</w:t>
      </w:r>
      <w:r w:rsidRPr="0071421D">
        <w:t xml:space="preserve"> </w:t>
      </w:r>
      <w:r>
        <w:t xml:space="preserve">загрузкой специальной программы через специальное программное обеспечение. При отключении устройства от питающей сети настройки часов сохраняются из-за наличия специальной платы часов типа </w:t>
      </w:r>
      <w:r>
        <w:rPr>
          <w:lang w:val="en-US"/>
        </w:rPr>
        <w:t>SD</w:t>
      </w:r>
      <w:r>
        <w:t>1302 с резервным источником питания, все остальные настройки сбрасываются в исходные.</w:t>
      </w:r>
    </w:p>
    <w:p w:rsidR="00BB2B30" w:rsidRDefault="00BB2B30" w:rsidP="006A0608">
      <w:pPr>
        <w:pStyle w:val="ListParagraph"/>
        <w:numPr>
          <w:ilvl w:val="1"/>
          <w:numId w:val="2"/>
        </w:numPr>
      </w:pPr>
      <w:r>
        <w:t>Настройка будильников.</w:t>
      </w:r>
    </w:p>
    <w:p w:rsidR="00BB2B30" w:rsidRDefault="00BB2B30" w:rsidP="003573D3">
      <w:pPr>
        <w:pStyle w:val="ListParagraph"/>
        <w:ind w:left="1440" w:firstLine="545"/>
      </w:pPr>
      <w:r>
        <w:t xml:space="preserve">В положении, когда устройство показывает время и дату, параметры окружающей среды. Настройка будильника №1 при нажатии кнопки 1. Нажимайте и удерживайте кнопку 1, при появлении надписи </w:t>
      </w:r>
      <w:r w:rsidRPr="00103CD0">
        <w:t>“</w:t>
      </w:r>
      <w:r>
        <w:rPr>
          <w:lang w:val="en-US"/>
        </w:rPr>
        <w:t>Set</w:t>
      </w:r>
      <w:r w:rsidRPr="00103CD0">
        <w:t xml:space="preserve"> </w:t>
      </w:r>
      <w:r>
        <w:rPr>
          <w:lang w:val="en-US"/>
        </w:rPr>
        <w:t>Alarm</w:t>
      </w:r>
      <w:r w:rsidRPr="00103CD0">
        <w:t>1 !!!”</w:t>
      </w:r>
      <w:r>
        <w:t>, долгим нажатием кнопки 1 выбирается час срабатывания будильника, долгим нажатием кнопки 2</w:t>
      </w:r>
      <w:r w:rsidRPr="00103CD0">
        <w:t xml:space="preserve"> выбирается </w:t>
      </w:r>
      <w:r>
        <w:t>минута срабатывания будильника.</w:t>
      </w:r>
    </w:p>
    <w:p w:rsidR="00BB2B30" w:rsidRDefault="00BB2B30" w:rsidP="003573D3">
      <w:pPr>
        <w:pStyle w:val="ListParagraph"/>
        <w:ind w:left="1440" w:firstLine="545"/>
      </w:pPr>
      <w:r w:rsidRPr="00103CD0">
        <w:t xml:space="preserve">  </w:t>
      </w:r>
      <w:r>
        <w:t>Настройка будильника №2 при нажатии кнопки 2</w:t>
      </w:r>
      <w:r w:rsidRPr="00103CD0">
        <w:t xml:space="preserve">. </w:t>
      </w:r>
      <w:r>
        <w:t>Нажимайте и удерживайте кнопку 2</w:t>
      </w:r>
      <w:r w:rsidRPr="00103CD0">
        <w:t>, п</w:t>
      </w:r>
      <w:r>
        <w:t>ри появлении надписи “Set Alarm2</w:t>
      </w:r>
      <w:r w:rsidRPr="00103CD0">
        <w:t xml:space="preserve"> !!!”, долгим нажатием кнопки 1 выбирается час срабатывания будильника, долгим нажатием кнопки 2 выбирается минута срабатывания будильника.</w:t>
      </w:r>
    </w:p>
    <w:p w:rsidR="00BB2B30" w:rsidRPr="00103CD0" w:rsidRDefault="00BB2B30" w:rsidP="003573D3">
      <w:pPr>
        <w:pStyle w:val="ListParagraph"/>
        <w:ind w:left="1440" w:firstLine="545"/>
      </w:pPr>
      <w:r w:rsidRPr="00103CD0">
        <w:t>В положении, когда устройство показывает время и дату, параметры окружающей среды.</w:t>
      </w:r>
      <w:r>
        <w:t xml:space="preserve"> Одновременным нажатием кнопок 1 и 2 происходит отключение обоих будильников.</w:t>
      </w:r>
    </w:p>
    <w:p w:rsidR="00BB2B30" w:rsidRDefault="00BB2B30" w:rsidP="006A0608">
      <w:pPr>
        <w:pStyle w:val="ListParagraph"/>
        <w:numPr>
          <w:ilvl w:val="1"/>
          <w:numId w:val="2"/>
        </w:numPr>
      </w:pPr>
      <w:r>
        <w:t>Настройка условий по параметрам внешней среды.</w:t>
      </w:r>
    </w:p>
    <w:p w:rsidR="00BB2B30" w:rsidRDefault="00BB2B30" w:rsidP="00A0691C">
      <w:pPr>
        <w:pStyle w:val="ListParagraph"/>
        <w:ind w:left="1440" w:firstLine="545"/>
      </w:pPr>
      <w:r w:rsidRPr="00F91937">
        <w:t>В положении, когда устройство показывает время и дату, параметры окружающей среды.</w:t>
      </w:r>
      <w:r>
        <w:t xml:space="preserve"> Долгим нажатием кнопки 3 выставляется параметры температуры. При этом появляется надпись </w:t>
      </w:r>
      <w:r w:rsidRPr="00A0691C">
        <w:t>“</w:t>
      </w:r>
      <w:r>
        <w:rPr>
          <w:lang w:val="en-US"/>
        </w:rPr>
        <w:t>Set</w:t>
      </w:r>
      <w:r w:rsidRPr="00A0691C">
        <w:t xml:space="preserve"> </w:t>
      </w:r>
      <w:r>
        <w:rPr>
          <w:lang w:val="en-US"/>
        </w:rPr>
        <w:t>temperature</w:t>
      </w:r>
      <w:r w:rsidRPr="00A0691C">
        <w:t>!”</w:t>
      </w:r>
      <w:r>
        <w:t>. Долгим нажатием кнопки 3 выставляется значение температуры срабатывания от -40 до +50 грС. Долгим нажатием кнопки 6</w:t>
      </w:r>
      <w:r w:rsidRPr="00A0691C">
        <w:t xml:space="preserve"> выставляется условия по величине параметра и выключению отслеживания условий по данному параметру </w:t>
      </w:r>
      <w:r>
        <w:t>(“&gt;”,” &lt;”, “=”, Выключено)</w:t>
      </w:r>
      <w:r w:rsidRPr="00A0691C">
        <w:t>.</w:t>
      </w:r>
    </w:p>
    <w:p w:rsidR="00BB2B30" w:rsidRDefault="00BB2B30" w:rsidP="00A0691C">
      <w:pPr>
        <w:pStyle w:val="ListParagraph"/>
        <w:ind w:left="1440" w:firstLine="545"/>
      </w:pPr>
      <w:r>
        <w:t>Аналогично кнопка 4 - для влажности значения от 0 до 100% влажности.</w:t>
      </w:r>
    </w:p>
    <w:p w:rsidR="00BB2B30" w:rsidRDefault="00BB2B30" w:rsidP="00A0691C">
      <w:pPr>
        <w:pStyle w:val="ListParagraph"/>
        <w:ind w:left="1440" w:firstLine="545"/>
      </w:pPr>
      <w:r>
        <w:t>Аналогично кнопка 5</w:t>
      </w:r>
      <w:r w:rsidRPr="00A0691C">
        <w:t xml:space="preserve"> - для </w:t>
      </w:r>
      <w:r>
        <w:t>давления значения от 720 до 780 мм рт. ст.</w:t>
      </w:r>
    </w:p>
    <w:p w:rsidR="00BB2B30" w:rsidRDefault="00BB2B30" w:rsidP="00A0691C">
      <w:pPr>
        <w:pStyle w:val="ListParagraph"/>
        <w:ind w:left="1440" w:firstLine="545"/>
      </w:pPr>
      <w:r>
        <w:t>Долгим нажатием кнопки 6</w:t>
      </w:r>
      <w:r w:rsidRPr="00A0691C">
        <w:t xml:space="preserve"> выставляется условия совместного </w:t>
      </w:r>
      <w:bookmarkStart w:id="0" w:name="_GoBack"/>
      <w:bookmarkEnd w:id="0"/>
      <w:r w:rsidRPr="00A0691C">
        <w:t xml:space="preserve">использования </w:t>
      </w:r>
      <w:r>
        <w:t xml:space="preserve">параметров </w:t>
      </w:r>
      <w:r w:rsidRPr="00A0691C">
        <w:t>(“и”, “или”)</w:t>
      </w:r>
      <w:r>
        <w:t>.</w:t>
      </w:r>
    </w:p>
    <w:p w:rsidR="00BB2B30" w:rsidRDefault="00BB2B30" w:rsidP="006A0608">
      <w:pPr>
        <w:pStyle w:val="ListParagraph"/>
        <w:numPr>
          <w:ilvl w:val="1"/>
          <w:numId w:val="2"/>
        </w:numPr>
      </w:pPr>
      <w:r>
        <w:t>Установка будильников для включения и отключения нагрузки.</w:t>
      </w:r>
    </w:p>
    <w:p w:rsidR="00BB2B30" w:rsidRPr="000A67C3" w:rsidRDefault="00BB2B30" w:rsidP="003573D3">
      <w:pPr>
        <w:pStyle w:val="ListParagraph"/>
        <w:ind w:left="1440" w:firstLine="545"/>
      </w:pPr>
      <w:r>
        <w:t xml:space="preserve">При установки всех условий в положении </w:t>
      </w:r>
      <w:r w:rsidRPr="00956600">
        <w:t>“</w:t>
      </w:r>
      <w:r>
        <w:t>выключено</w:t>
      </w:r>
      <w:r w:rsidRPr="00956600">
        <w:t>”</w:t>
      </w:r>
      <w:r>
        <w:t>, устройство переходит в режим будильника с коммутацией нагрузки по первому будильнику с включением нагрузки, по второму с отключением нагрузки. При этом логика работы не меняется при отключении одного из будильников.</w:t>
      </w:r>
    </w:p>
    <w:p w:rsidR="00BB2B30" w:rsidRDefault="00BB2B30" w:rsidP="006A0608">
      <w:pPr>
        <w:pStyle w:val="ListParagraph"/>
        <w:numPr>
          <w:ilvl w:val="1"/>
          <w:numId w:val="2"/>
        </w:numPr>
      </w:pPr>
      <w:r>
        <w:t xml:space="preserve"> Дополнительные возможности</w:t>
      </w:r>
    </w:p>
    <w:p w:rsidR="00BB2B30" w:rsidRPr="00A04467" w:rsidRDefault="00BB2B30" w:rsidP="00A04467">
      <w:pPr>
        <w:pStyle w:val="ListParagraph"/>
        <w:numPr>
          <w:ilvl w:val="3"/>
          <w:numId w:val="1"/>
        </w:numPr>
      </w:pPr>
      <w:r>
        <w:t xml:space="preserve">При  одновременном нажатии двух кнопок выставления будильников (Кнопки 1 и 2) – оба будильника отключаются (сбрасываются в положение </w:t>
      </w:r>
      <w:r w:rsidRPr="00A04467">
        <w:t>“</w:t>
      </w:r>
      <w:r>
        <w:t>отключено</w:t>
      </w:r>
      <w:r w:rsidRPr="00A04467">
        <w:t>”</w:t>
      </w:r>
      <w:r>
        <w:t>)</w:t>
      </w:r>
    </w:p>
    <w:p w:rsidR="00BB2B30" w:rsidRDefault="00BB2B30" w:rsidP="00A04467">
      <w:pPr>
        <w:pStyle w:val="ListParagraph"/>
        <w:numPr>
          <w:ilvl w:val="3"/>
          <w:numId w:val="1"/>
        </w:numPr>
      </w:pPr>
      <w:r w:rsidRPr="00A04467">
        <w:t>При нажатии во время проигрывания звонка будильника кнопки выставления условий</w:t>
      </w:r>
      <w:r>
        <w:t xml:space="preserve"> (Кнопка 6)</w:t>
      </w:r>
      <w:r w:rsidRPr="00A04467">
        <w:t xml:space="preserve">, </w:t>
      </w:r>
      <w:r>
        <w:t>звук звонка отключается, но будильник остается включенным.</w:t>
      </w:r>
    </w:p>
    <w:p w:rsidR="00BB2B30" w:rsidRPr="00A04467" w:rsidRDefault="00BB2B30" w:rsidP="00A04467">
      <w:pPr>
        <w:pStyle w:val="ListParagraph"/>
        <w:numPr>
          <w:ilvl w:val="3"/>
          <w:numId w:val="1"/>
        </w:numPr>
      </w:pPr>
      <w:r>
        <w:t>В положении, когда будильник сработал, его сброс осуществляется одной из кнопок установки будильников (Кнопки 1 и 2).</w:t>
      </w:r>
    </w:p>
    <w:p w:rsidR="00BB2B30" w:rsidRDefault="00BB2B30" w:rsidP="00E2735A">
      <w:pPr>
        <w:pStyle w:val="ListParagraph"/>
        <w:ind w:left="0"/>
      </w:pPr>
      <w:r>
        <w:t>Цвета кнопок: 1 и 2 – желтые, 3,4,5 – красные, 6- белая.</w:t>
      </w:r>
    </w:p>
    <w:p w:rsidR="00BB2B30" w:rsidRPr="00900369" w:rsidRDefault="00BB2B30" w:rsidP="00900369">
      <w:r>
        <w:t xml:space="preserve">Примечание. На </w:t>
      </w:r>
      <w:r w:rsidRPr="00956600">
        <w:t>31</w:t>
      </w:r>
      <w:r>
        <w:t xml:space="preserve">.01.20 реализовано все. </w:t>
      </w:r>
    </w:p>
    <w:p w:rsidR="00BB2B30" w:rsidRPr="001F3F4E" w:rsidRDefault="00BB2B30" w:rsidP="000A67C3">
      <w:pPr>
        <w:pStyle w:val="ListParagraph"/>
        <w:ind w:left="1440"/>
      </w:pPr>
    </w:p>
    <w:sectPr w:rsidR="00BB2B30" w:rsidRPr="001F3F4E" w:rsidSect="00561CBC">
      <w:pgSz w:w="11906" w:h="16838"/>
      <w:pgMar w:top="1134" w:right="850" w:bottom="71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D4F72"/>
    <w:multiLevelType w:val="multilevel"/>
    <w:tmpl w:val="6A3A8B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">
    <w:nsid w:val="461420A7"/>
    <w:multiLevelType w:val="hybridMultilevel"/>
    <w:tmpl w:val="57ACDAE0"/>
    <w:lvl w:ilvl="0" w:tplc="34B69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F0630F"/>
    <w:multiLevelType w:val="hybridMultilevel"/>
    <w:tmpl w:val="D3C82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3B27"/>
    <w:rsid w:val="00083A4C"/>
    <w:rsid w:val="000A67C3"/>
    <w:rsid w:val="000F2554"/>
    <w:rsid w:val="00103CD0"/>
    <w:rsid w:val="001F3F4E"/>
    <w:rsid w:val="001F6E38"/>
    <w:rsid w:val="003573D3"/>
    <w:rsid w:val="003E1624"/>
    <w:rsid w:val="004078D1"/>
    <w:rsid w:val="00421428"/>
    <w:rsid w:val="00460869"/>
    <w:rsid w:val="00473F4A"/>
    <w:rsid w:val="00561CBC"/>
    <w:rsid w:val="00567F83"/>
    <w:rsid w:val="00597BFA"/>
    <w:rsid w:val="005A3B86"/>
    <w:rsid w:val="005E33C1"/>
    <w:rsid w:val="006A0608"/>
    <w:rsid w:val="006B5D4A"/>
    <w:rsid w:val="006C14F6"/>
    <w:rsid w:val="0070106A"/>
    <w:rsid w:val="0071421D"/>
    <w:rsid w:val="007F11C4"/>
    <w:rsid w:val="00800CAF"/>
    <w:rsid w:val="00811DCE"/>
    <w:rsid w:val="0081380E"/>
    <w:rsid w:val="00862F56"/>
    <w:rsid w:val="00900369"/>
    <w:rsid w:val="00947218"/>
    <w:rsid w:val="00956600"/>
    <w:rsid w:val="00973B27"/>
    <w:rsid w:val="009A0C5E"/>
    <w:rsid w:val="00A04467"/>
    <w:rsid w:val="00A0691C"/>
    <w:rsid w:val="00A1012F"/>
    <w:rsid w:val="00AA0064"/>
    <w:rsid w:val="00AC28DC"/>
    <w:rsid w:val="00AE5507"/>
    <w:rsid w:val="00B00030"/>
    <w:rsid w:val="00B22C1D"/>
    <w:rsid w:val="00BB2B30"/>
    <w:rsid w:val="00C932E3"/>
    <w:rsid w:val="00D073E1"/>
    <w:rsid w:val="00E2735A"/>
    <w:rsid w:val="00E911F7"/>
    <w:rsid w:val="00EE7EFB"/>
    <w:rsid w:val="00F531F8"/>
    <w:rsid w:val="00F549DD"/>
    <w:rsid w:val="00F91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1F7"/>
    <w:pPr>
      <w:spacing w:after="160" w:line="259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F3F4E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33</TotalTime>
  <Pages>2</Pages>
  <Words>699</Words>
  <Characters>3990</Characters>
  <Application>Microsoft Office Outlook</Application>
  <DocSecurity>0</DocSecurity>
  <Lines>0</Lines>
  <Paragraphs>0</Paragraphs>
  <ScaleCrop>false</ScaleCrop>
  <Company>РусГидро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пользователя “Часы-Будильник-Метеостанция”</dc:title>
  <dc:subject/>
  <dc:creator>Мубаракшин Азат Юнусович</dc:creator>
  <cp:keywords/>
  <dc:description/>
  <cp:lastModifiedBy>Azat</cp:lastModifiedBy>
  <cp:revision>7</cp:revision>
  <cp:lastPrinted>2020-03-23T15:16:00Z</cp:lastPrinted>
  <dcterms:created xsi:type="dcterms:W3CDTF">2020-03-23T14:47:00Z</dcterms:created>
  <dcterms:modified xsi:type="dcterms:W3CDTF">2020-03-23T15:27:00Z</dcterms:modified>
</cp:coreProperties>
</file>